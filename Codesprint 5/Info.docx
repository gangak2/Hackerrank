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C0CBB6A" w14:textId="77777777" w:rsidR="00150CAB" w:rsidRDefault="00466202">
              <w:pPr>
                <w:pStyle w:val="Publishwithline"/>
              </w:pPr>
              <w:proofErr w:type="spellStart"/>
              <w:r>
                <w:t>Hackerrank</w:t>
              </w:r>
              <w:proofErr w:type="spellEnd"/>
              <w:r>
                <w:t xml:space="preserve"> </w:t>
              </w:r>
              <w:proofErr w:type="spellStart"/>
              <w:r>
                <w:t>Codesprint</w:t>
              </w:r>
              <w:proofErr w:type="spellEnd"/>
              <w:r>
                <w:t xml:space="preserve"> 5</w:t>
              </w:r>
            </w:p>
          </w:sdtContent>
        </w:sdt>
        <w:p w14:paraId="0F7EBB3C" w14:textId="77777777" w:rsidR="00150CAB" w:rsidRDefault="00150CAB">
          <w:pPr>
            <w:pStyle w:val="underline"/>
          </w:pPr>
        </w:p>
        <w:p w14:paraId="0BE1ABAA" w14:textId="77777777" w:rsidR="00150CAB" w:rsidRDefault="00B52A49">
          <w:pPr>
            <w:pStyle w:val="PadderBetweenControlandBody"/>
          </w:pPr>
        </w:p>
      </w:sdtContent>
    </w:sdt>
    <w:p w14:paraId="6B835B71" w14:textId="77777777" w:rsidR="00150CAB" w:rsidRDefault="00466202">
      <w:r>
        <w:t xml:space="preserve">Problem 1: </w:t>
      </w:r>
      <w:proofErr w:type="spellStart"/>
      <w:r>
        <w:t>isFibo</w:t>
      </w:r>
      <w:proofErr w:type="spellEnd"/>
      <w:r>
        <w:t>?</w:t>
      </w:r>
    </w:p>
    <w:p w14:paraId="2957F138" w14:textId="77777777" w:rsidR="00466202" w:rsidRDefault="00466202">
      <w:r>
        <w:t>For a given number, can you find if the number is Fibonacci number?</w:t>
      </w:r>
    </w:p>
    <w:p w14:paraId="2DCDABDD" w14:textId="77777777" w:rsidR="00466202" w:rsidRDefault="00466202">
      <w:r>
        <w:t>Constraint were given about the number to be lesser than 100000</w:t>
      </w:r>
      <w:r>
        <w:t>00000</w:t>
      </w:r>
      <w:r>
        <w:t>(10 zeroes).</w:t>
      </w:r>
    </w:p>
    <w:p w14:paraId="464711CE" w14:textId="77777777" w:rsidR="00466202" w:rsidRDefault="00466202">
      <w:r>
        <w:t>Approach</w:t>
      </w:r>
      <w:r w:rsidR="00535998">
        <w:t xml:space="preserve"> 1</w:t>
      </w:r>
      <w:r>
        <w:t>: The most general one, the fact that a number</w:t>
      </w:r>
      <w:r w:rsidR="00535998">
        <w:t xml:space="preserve"> N</w:t>
      </w:r>
      <w:r>
        <w:t xml:space="preserve"> is a Fibonacci if and only if </w:t>
      </w:r>
      <w:r w:rsidR="00535998">
        <w:t xml:space="preserve">either 5*N*N+4 or </w:t>
      </w:r>
      <w:r w:rsidR="00535998">
        <w:t>5*N*N</w:t>
      </w:r>
      <w:r w:rsidR="00535998">
        <w:t>-</w:t>
      </w:r>
      <w:r w:rsidR="00535998">
        <w:t>4</w:t>
      </w:r>
      <w:r w:rsidR="00535998">
        <w:t xml:space="preserve"> is a perfect square. This is most elegant way to proceed for the answer and the fact that the square of the number lying in the given constraints lies in the range covered by </w:t>
      </w:r>
      <w:r w:rsidR="00535998" w:rsidRPr="00535998">
        <w:rPr>
          <w:i/>
          <w:iCs/>
        </w:rPr>
        <w:t xml:space="preserve">long </w:t>
      </w:r>
      <w:proofErr w:type="spellStart"/>
      <w:r w:rsidR="00535998" w:rsidRPr="00535998">
        <w:rPr>
          <w:i/>
          <w:iCs/>
        </w:rPr>
        <w:t>long</w:t>
      </w:r>
      <w:proofErr w:type="spellEnd"/>
      <w:r w:rsidR="00535998" w:rsidRPr="00535998">
        <w:rPr>
          <w:i/>
          <w:iCs/>
        </w:rPr>
        <w:t xml:space="preserve"> </w:t>
      </w:r>
      <w:proofErr w:type="spellStart"/>
      <w:r w:rsidR="00535998" w:rsidRPr="00535998">
        <w:rPr>
          <w:i/>
          <w:iCs/>
        </w:rPr>
        <w:t>int</w:t>
      </w:r>
      <w:proofErr w:type="spellEnd"/>
      <w:r w:rsidR="00535998" w:rsidRPr="00535998">
        <w:rPr>
          <w:i/>
          <w:iCs/>
        </w:rPr>
        <w:t xml:space="preserve"> </w:t>
      </w:r>
      <w:r w:rsidR="00535998">
        <w:t>of C/C++ does make this a preferred choice.</w:t>
      </w:r>
    </w:p>
    <w:p w14:paraId="2F82E17B" w14:textId="77777777" w:rsidR="00535998" w:rsidRDefault="00535998">
      <w:r>
        <w:t xml:space="preserve">Approach 2: Another fact that Fibonacci number increase exponentially, it leaves us with only around 50 </w:t>
      </w:r>
      <w:proofErr w:type="spellStart"/>
      <w:r>
        <w:t>fibonacci</w:t>
      </w:r>
      <w:proofErr w:type="spellEnd"/>
      <w:r>
        <w:t xml:space="preserve"> numbers in the given range. So another approach to take would be to go for computing all these numbers and then perform the binary search.</w:t>
      </w:r>
    </w:p>
    <w:p w14:paraId="4B10F6C3" w14:textId="0792C939" w:rsidR="00535998" w:rsidRDefault="00697714">
      <w:pPr>
        <w:pBdr>
          <w:bottom w:val="single" w:sz="6" w:space="1" w:color="auto"/>
        </w:pBdr>
      </w:pPr>
      <w:r>
        <w:t xml:space="preserve">CODE: </w:t>
      </w:r>
      <w:hyperlink r:id="rId6" w:history="1">
        <w:r w:rsidR="00A64FAC" w:rsidRPr="00BB6E4E">
          <w:rPr>
            <w:rStyle w:val="Hyperlink"/>
          </w:rPr>
          <w:t>https://github.com/gangak2/Hackerrank/blob/master/Codesprint%205/isFibo.cpp</w:t>
        </w:r>
      </w:hyperlink>
    </w:p>
    <w:p w14:paraId="492B699D" w14:textId="77777777" w:rsidR="00A64FAC" w:rsidRDefault="00A64FAC">
      <w:pPr>
        <w:pBdr>
          <w:bottom w:val="single" w:sz="6" w:space="1" w:color="auto"/>
        </w:pBdr>
      </w:pPr>
    </w:p>
    <w:p w14:paraId="253E53BE" w14:textId="77777777" w:rsidR="00A64FAC" w:rsidRDefault="00A64FAC"/>
    <w:p w14:paraId="64D770D4" w14:textId="076DA6B0" w:rsidR="00466202" w:rsidRDefault="00A64FAC">
      <w:r>
        <w:t xml:space="preserve">Problem 2: </w:t>
      </w:r>
      <w:proofErr w:type="spellStart"/>
      <w:r>
        <w:t>matrixTracing</w:t>
      </w:r>
      <w:proofErr w:type="spellEnd"/>
    </w:p>
    <w:p w14:paraId="713D3BDE" w14:textId="77777777" w:rsidR="00A64FAC" w:rsidRPr="00A64FAC" w:rsidRDefault="00A64FAC" w:rsidP="00A64FAC">
      <w:pPr>
        <w:spacing w:after="240" w:line="360" w:lineRule="atLeast"/>
        <w:textAlignment w:val="baseline"/>
        <w:rPr>
          <w:rFonts w:eastAsia="Times New Roman" w:cs="Helvetica"/>
          <w:color w:val="39424E"/>
          <w:szCs w:val="22"/>
        </w:rPr>
      </w:pPr>
      <w:r w:rsidRPr="00A64FAC">
        <w:rPr>
          <w:rFonts w:eastAsia="Times New Roman" w:cs="Helvetica"/>
          <w:color w:val="39424E"/>
          <w:szCs w:val="22"/>
        </w:rPr>
        <w:t>Given below is a word from the English dictionary arranged as a matrix</w:t>
      </w:r>
    </w:p>
    <w:p w14:paraId="552EB4F9" w14:textId="77777777" w:rsidR="00A64FAC" w:rsidRPr="00A64FAC" w:rsidRDefault="00A64FAC" w:rsidP="00A64FAC">
      <w:pPr>
        <w:spacing w:after="240" w:line="360" w:lineRule="atLeast"/>
        <w:textAlignment w:val="baseline"/>
        <w:rPr>
          <w:rFonts w:eastAsia="Times New Roman" w:cs="Helvetica"/>
          <w:color w:val="39424E"/>
          <w:szCs w:val="22"/>
        </w:rPr>
      </w:pPr>
      <w:r w:rsidRPr="00A64FAC">
        <w:rPr>
          <w:rFonts w:eastAsia="Times New Roman" w:cs="Helvetica"/>
          <w:color w:val="39424E"/>
          <w:szCs w:val="22"/>
        </w:rPr>
        <w:t>MATHE</w:t>
      </w:r>
      <w:r w:rsidRPr="00A64FAC">
        <w:rPr>
          <w:rFonts w:eastAsia="Times New Roman" w:cs="Helvetica"/>
          <w:color w:val="39424E"/>
          <w:szCs w:val="22"/>
        </w:rPr>
        <w:br/>
        <w:t>ATHEM</w:t>
      </w:r>
      <w:r w:rsidRPr="00A64FAC">
        <w:rPr>
          <w:rFonts w:eastAsia="Times New Roman" w:cs="Helvetica"/>
          <w:color w:val="39424E"/>
          <w:szCs w:val="22"/>
        </w:rPr>
        <w:br/>
        <w:t>THEMA</w:t>
      </w:r>
      <w:r w:rsidRPr="00A64FAC">
        <w:rPr>
          <w:rFonts w:eastAsia="Times New Roman" w:cs="Helvetica"/>
          <w:color w:val="39424E"/>
          <w:szCs w:val="22"/>
        </w:rPr>
        <w:br/>
        <w:t>HEMAT</w:t>
      </w:r>
      <w:r w:rsidRPr="00A64FAC">
        <w:rPr>
          <w:rFonts w:eastAsia="Times New Roman" w:cs="Helvetica"/>
          <w:color w:val="39424E"/>
          <w:szCs w:val="22"/>
        </w:rPr>
        <w:br/>
        <w:t>EMATI</w:t>
      </w:r>
      <w:r w:rsidRPr="00A64FAC">
        <w:rPr>
          <w:rFonts w:eastAsia="Times New Roman" w:cs="Helvetica"/>
          <w:color w:val="39424E"/>
          <w:szCs w:val="22"/>
        </w:rPr>
        <w:br/>
        <w:t>MATIC</w:t>
      </w:r>
      <w:r w:rsidRPr="00A64FAC">
        <w:rPr>
          <w:rFonts w:eastAsia="Times New Roman" w:cs="Helvetica"/>
          <w:color w:val="39424E"/>
          <w:szCs w:val="22"/>
        </w:rPr>
        <w:br/>
        <w:t>ATICS</w:t>
      </w:r>
    </w:p>
    <w:p w14:paraId="7BE1A213" w14:textId="77777777" w:rsidR="00A64FAC" w:rsidRDefault="00A64FAC" w:rsidP="00A64FAC">
      <w:pPr>
        <w:spacing w:after="240" w:line="360" w:lineRule="atLeast"/>
        <w:textAlignment w:val="baseline"/>
        <w:rPr>
          <w:rFonts w:eastAsia="Times New Roman" w:cs="Helvetica"/>
          <w:color w:val="39424E"/>
          <w:szCs w:val="22"/>
        </w:rPr>
      </w:pPr>
      <w:r w:rsidRPr="00A64FAC">
        <w:rPr>
          <w:rFonts w:eastAsia="Times New Roman" w:cs="Helvetica"/>
          <w:color w:val="39424E"/>
          <w:szCs w:val="22"/>
        </w:rPr>
        <w:t>Tracing the matrix is starting from the top left position and at each step move either RIGHT or DOWN, to reach the bottom right of the matrix. It is assured that any such tracing generates the same word. How many such tracings can be possible for a given word of length m+n-1 written as a matrix of size m * n?</w:t>
      </w:r>
    </w:p>
    <w:p w14:paraId="31295466" w14:textId="18E374F3" w:rsidR="00A64FAC" w:rsidRDefault="00A64FAC" w:rsidP="00A64FAC">
      <w:pPr>
        <w:spacing w:after="240" w:line="360" w:lineRule="atLeast"/>
        <w:textAlignment w:val="baseline"/>
        <w:rPr>
          <w:rFonts w:eastAsia="Times New Roman" w:cs="Helvetica"/>
          <w:color w:val="39424E"/>
          <w:szCs w:val="22"/>
        </w:rPr>
      </w:pPr>
      <w:r>
        <w:rPr>
          <w:rFonts w:eastAsia="Times New Roman" w:cs="Helvetica"/>
          <w:color w:val="39424E"/>
          <w:szCs w:val="22"/>
        </w:rPr>
        <w:t xml:space="preserve">This is essentially finding the number of paths from the top left corner to bottom right corner. For a given </w:t>
      </w:r>
      <w:proofErr w:type="spellStart"/>
      <w:r>
        <w:rPr>
          <w:rFonts w:eastAsia="Times New Roman" w:cs="Helvetica"/>
          <w:color w:val="39424E"/>
          <w:szCs w:val="22"/>
        </w:rPr>
        <w:t>mXn</w:t>
      </w:r>
      <w:proofErr w:type="spellEnd"/>
      <w:r>
        <w:rPr>
          <w:rFonts w:eastAsia="Times New Roman" w:cs="Helvetica"/>
          <w:color w:val="39424E"/>
          <w:szCs w:val="22"/>
        </w:rPr>
        <w:t xml:space="preserve"> grid, there would be m-1 RIGHT moves + n-1 DOWN moves. Another fact is that any permutations of these moves will take us to the bottom left corner. </w:t>
      </w:r>
      <w:r w:rsidRPr="00A64FAC">
        <w:rPr>
          <w:rFonts w:eastAsia="Times New Roman" w:cs="Helvetica"/>
          <w:color w:val="39424E"/>
          <w:szCs w:val="22"/>
        </w:rPr>
        <w:sym w:font="Wingdings" w:char="F04A"/>
      </w:r>
      <w:r>
        <w:rPr>
          <w:rFonts w:eastAsia="Times New Roman" w:cs="Helvetica"/>
          <w:color w:val="39424E"/>
          <w:szCs w:val="22"/>
        </w:rPr>
        <w:t xml:space="preserve"> </w:t>
      </w:r>
    </w:p>
    <w:p w14:paraId="43E54AC2" w14:textId="4725882F" w:rsidR="00A64FAC" w:rsidRDefault="00A64FAC" w:rsidP="00A64FAC">
      <w:pPr>
        <w:spacing w:after="240" w:line="360" w:lineRule="atLeast"/>
        <w:textAlignment w:val="baseline"/>
        <w:rPr>
          <w:rFonts w:eastAsia="Times New Roman" w:cs="Helvetica"/>
          <w:color w:val="39424E"/>
          <w:szCs w:val="22"/>
        </w:rPr>
      </w:pPr>
      <w:r>
        <w:rPr>
          <w:rFonts w:eastAsia="Times New Roman" w:cs="Helvetica"/>
          <w:color w:val="39424E"/>
          <w:szCs w:val="22"/>
        </w:rPr>
        <w:t>So the our approach simply involves placing m-1 RIGHT moves on m+n-2 places, (The rest of the places are occupied by the DOWN moves), i.e. {m+n-2} choose {m-1} (</w:t>
      </w:r>
      <w:proofErr w:type="gramStart"/>
      <w:r>
        <w:rPr>
          <w:rFonts w:eastAsia="Times New Roman" w:cs="Helvetica"/>
          <w:color w:val="39424E"/>
          <w:szCs w:val="22"/>
        </w:rPr>
        <w:t>=</w:t>
      </w:r>
      <w:r>
        <w:rPr>
          <w:rFonts w:eastAsia="Times New Roman" w:cs="Helvetica"/>
          <w:color w:val="39424E"/>
          <w:szCs w:val="22"/>
        </w:rPr>
        <w:t>{</w:t>
      </w:r>
      <w:proofErr w:type="gramEnd"/>
      <w:r>
        <w:rPr>
          <w:rFonts w:eastAsia="Times New Roman" w:cs="Helvetica"/>
          <w:color w:val="39424E"/>
          <w:szCs w:val="22"/>
        </w:rPr>
        <w:t>m+n-2}</w:t>
      </w:r>
      <w:r>
        <w:rPr>
          <w:rFonts w:eastAsia="Times New Roman" w:cs="Helvetica"/>
          <w:color w:val="39424E"/>
          <w:szCs w:val="22"/>
        </w:rPr>
        <w:t xml:space="preserve"> </w:t>
      </w:r>
      <w:r>
        <w:rPr>
          <w:rFonts w:eastAsia="Times New Roman" w:cs="Helvetica"/>
          <w:color w:val="39424E"/>
          <w:szCs w:val="22"/>
        </w:rPr>
        <w:t>choose</w:t>
      </w:r>
      <w:r>
        <w:rPr>
          <w:rFonts w:eastAsia="Times New Roman" w:cs="Helvetica"/>
          <w:color w:val="39424E"/>
          <w:szCs w:val="22"/>
        </w:rPr>
        <w:t xml:space="preserve"> {n-1}).</w:t>
      </w:r>
    </w:p>
    <w:p w14:paraId="222F0A79" w14:textId="67E020B9" w:rsidR="00A64FAC" w:rsidRDefault="00A64FAC" w:rsidP="00A64FAC">
      <w:pPr>
        <w:spacing w:after="240" w:line="360" w:lineRule="atLeast"/>
        <w:textAlignment w:val="baseline"/>
        <w:rPr>
          <w:rFonts w:eastAsia="Times New Roman" w:cs="Helvetica"/>
          <w:color w:val="39424E"/>
          <w:szCs w:val="22"/>
        </w:rPr>
      </w:pPr>
      <w:r>
        <w:rPr>
          <w:rFonts w:eastAsia="Times New Roman" w:cs="Helvetica"/>
          <w:color w:val="39424E"/>
          <w:szCs w:val="22"/>
        </w:rPr>
        <w:t>Answer can be large, so answer%1000000007 was supposed to be reported, so necessary precautions in computing the binomial were supposed to be taken.</w:t>
      </w:r>
    </w:p>
    <w:p w14:paraId="1FA50092" w14:textId="1ABFF32C" w:rsidR="00DF749E" w:rsidRDefault="00DF749E" w:rsidP="00A64FAC">
      <w:pPr>
        <w:pBdr>
          <w:bottom w:val="single" w:sz="6" w:space="1" w:color="auto"/>
        </w:pBdr>
        <w:spacing w:after="240" w:line="360" w:lineRule="atLeast"/>
        <w:textAlignment w:val="baseline"/>
        <w:rPr>
          <w:rFonts w:eastAsia="Times New Roman" w:cs="Helvetica"/>
          <w:color w:val="39424E"/>
          <w:szCs w:val="22"/>
        </w:rPr>
      </w:pPr>
      <w:r>
        <w:rPr>
          <w:rFonts w:eastAsia="Times New Roman" w:cs="Helvetica"/>
          <w:color w:val="39424E"/>
          <w:szCs w:val="22"/>
        </w:rPr>
        <w:t xml:space="preserve">CODE: </w:t>
      </w:r>
      <w:hyperlink r:id="rId7" w:history="1">
        <w:r w:rsidRPr="00BB6E4E">
          <w:rPr>
            <w:rStyle w:val="Hyperlink"/>
            <w:rFonts w:eastAsia="Times New Roman" w:cs="Helvetica"/>
            <w:szCs w:val="22"/>
          </w:rPr>
          <w:t>https://github.com/gangak2/Hackerrank/blob/master/Codesprint%205/matrixTracing.cpp</w:t>
        </w:r>
      </w:hyperlink>
    </w:p>
    <w:p w14:paraId="590B2719" w14:textId="77777777" w:rsidR="00DF749E" w:rsidRDefault="00DF749E" w:rsidP="00A64FAC">
      <w:pPr>
        <w:pBdr>
          <w:bottom w:val="single" w:sz="6" w:space="1" w:color="auto"/>
        </w:pBdr>
        <w:spacing w:after="240" w:line="360" w:lineRule="atLeast"/>
        <w:textAlignment w:val="baseline"/>
        <w:rPr>
          <w:rFonts w:eastAsia="Times New Roman" w:cs="Helvetica"/>
          <w:color w:val="39424E"/>
          <w:szCs w:val="22"/>
        </w:rPr>
      </w:pPr>
    </w:p>
    <w:p w14:paraId="50E0AF88" w14:textId="22141164" w:rsidR="00DF749E" w:rsidRDefault="00AB456F" w:rsidP="00A64FAC">
      <w:pPr>
        <w:spacing w:after="240" w:line="360" w:lineRule="atLeast"/>
        <w:textAlignment w:val="baseline"/>
        <w:rPr>
          <w:rFonts w:eastAsia="Times New Roman" w:cs="Helvetica"/>
          <w:color w:val="39424E"/>
          <w:szCs w:val="22"/>
        </w:rPr>
      </w:pPr>
      <w:r>
        <w:rPr>
          <w:rFonts w:eastAsia="Times New Roman" w:cs="Helvetica"/>
          <w:color w:val="39424E"/>
          <w:szCs w:val="22"/>
        </w:rPr>
        <w:t xml:space="preserve">Problem 3: </w:t>
      </w:r>
      <w:proofErr w:type="spellStart"/>
      <w:r>
        <w:rPr>
          <w:rFonts w:eastAsia="Times New Roman" w:cs="Helvetica"/>
          <w:color w:val="39424E"/>
          <w:szCs w:val="22"/>
        </w:rPr>
        <w:t>spcialMultiple</w:t>
      </w:r>
      <w:proofErr w:type="spellEnd"/>
    </w:p>
    <w:p w14:paraId="5AA25E9A" w14:textId="1393D9F1" w:rsidR="00AB456F" w:rsidRDefault="00AB456F" w:rsidP="00A64FAC">
      <w:pPr>
        <w:spacing w:after="240" w:line="360" w:lineRule="atLeast"/>
        <w:textAlignment w:val="baseline"/>
        <w:rPr>
          <w:rFonts w:cs="Helvetica"/>
          <w:color w:val="39424E"/>
          <w:szCs w:val="22"/>
          <w:shd w:val="clear" w:color="auto" w:fill="FFFFFF"/>
        </w:rPr>
      </w:pPr>
      <w:r w:rsidRPr="00AB456F">
        <w:rPr>
          <w:rFonts w:cs="Helvetica"/>
          <w:color w:val="39424E"/>
          <w:szCs w:val="22"/>
          <w:shd w:val="clear" w:color="auto" w:fill="FFFFFF"/>
        </w:rPr>
        <w:t>You are given an integer</w:t>
      </w:r>
      <w:r w:rsidRPr="00AB456F">
        <w:rPr>
          <w:rStyle w:val="apple-converted-space"/>
          <w:rFonts w:cs="Helvetica"/>
          <w:color w:val="39424E"/>
          <w:szCs w:val="22"/>
          <w:shd w:val="clear" w:color="auto" w:fill="FFFFFF"/>
        </w:rPr>
        <w:t> </w:t>
      </w:r>
      <w:r w:rsidRPr="00AB456F">
        <w:rPr>
          <w:rStyle w:val="Emphasis"/>
          <w:rFonts w:cs="Helvetica"/>
          <w:color w:val="39424E"/>
          <w:szCs w:val="22"/>
          <w:bdr w:val="none" w:sz="0" w:space="0" w:color="auto" w:frame="1"/>
          <w:shd w:val="clear" w:color="auto" w:fill="FFFFFF"/>
        </w:rPr>
        <w:t>N</w:t>
      </w:r>
      <w:r w:rsidRPr="00AB456F">
        <w:rPr>
          <w:rFonts w:cs="Helvetica"/>
          <w:color w:val="39424E"/>
          <w:szCs w:val="22"/>
          <w:shd w:val="clear" w:color="auto" w:fill="FFFFFF"/>
        </w:rPr>
        <w:t>. Can you find the least positive integer</w:t>
      </w:r>
      <w:r w:rsidRPr="00AB456F">
        <w:rPr>
          <w:rStyle w:val="apple-converted-space"/>
          <w:rFonts w:cs="Helvetica"/>
          <w:color w:val="39424E"/>
          <w:szCs w:val="22"/>
          <w:shd w:val="clear" w:color="auto" w:fill="FFFFFF"/>
        </w:rPr>
        <w:t> </w:t>
      </w:r>
      <w:r w:rsidRPr="00AB456F">
        <w:rPr>
          <w:rStyle w:val="Emphasis"/>
          <w:rFonts w:cs="Helvetica"/>
          <w:color w:val="39424E"/>
          <w:szCs w:val="22"/>
          <w:bdr w:val="none" w:sz="0" w:space="0" w:color="auto" w:frame="1"/>
          <w:shd w:val="clear" w:color="auto" w:fill="FFFFFF"/>
        </w:rPr>
        <w:t>X</w:t>
      </w:r>
      <w:r w:rsidRPr="00AB456F">
        <w:rPr>
          <w:rStyle w:val="apple-converted-space"/>
          <w:rFonts w:cs="Helvetica"/>
          <w:color w:val="39424E"/>
          <w:szCs w:val="22"/>
          <w:shd w:val="clear" w:color="auto" w:fill="FFFFFF"/>
        </w:rPr>
        <w:t> </w:t>
      </w:r>
      <w:r w:rsidRPr="00AB456F">
        <w:rPr>
          <w:rFonts w:cs="Helvetica"/>
          <w:color w:val="39424E"/>
          <w:szCs w:val="22"/>
          <w:shd w:val="clear" w:color="auto" w:fill="FFFFFF"/>
        </w:rPr>
        <w:t>made up of only 9’s and 0’s such that X is a multiple of</w:t>
      </w:r>
      <w:r w:rsidRPr="00AB456F">
        <w:rPr>
          <w:rStyle w:val="apple-converted-space"/>
          <w:rFonts w:cs="Helvetica"/>
          <w:color w:val="39424E"/>
          <w:szCs w:val="22"/>
          <w:shd w:val="clear" w:color="auto" w:fill="FFFFFF"/>
        </w:rPr>
        <w:t> </w:t>
      </w:r>
      <w:r w:rsidRPr="00AB456F">
        <w:rPr>
          <w:rStyle w:val="Emphasis"/>
          <w:rFonts w:cs="Helvetica"/>
          <w:color w:val="39424E"/>
          <w:szCs w:val="22"/>
          <w:bdr w:val="none" w:sz="0" w:space="0" w:color="auto" w:frame="1"/>
          <w:shd w:val="clear" w:color="auto" w:fill="FFFFFF"/>
        </w:rPr>
        <w:t>N</w:t>
      </w:r>
      <w:r w:rsidRPr="00AB456F">
        <w:rPr>
          <w:rFonts w:cs="Helvetica"/>
          <w:color w:val="39424E"/>
          <w:szCs w:val="22"/>
          <w:shd w:val="clear" w:color="auto" w:fill="FFFFFF"/>
        </w:rPr>
        <w:t>?</w:t>
      </w:r>
    </w:p>
    <w:p w14:paraId="2DD21C39" w14:textId="1BD8F73B" w:rsidR="00AB456F" w:rsidRDefault="00AB456F" w:rsidP="00A64FAC">
      <w:pPr>
        <w:spacing w:after="240" w:line="360" w:lineRule="atLeast"/>
        <w:textAlignment w:val="baseline"/>
        <w:rPr>
          <w:rFonts w:cs="Helvetica"/>
          <w:color w:val="39424E"/>
          <w:szCs w:val="22"/>
          <w:shd w:val="clear" w:color="auto" w:fill="FFFFFF"/>
        </w:rPr>
      </w:pPr>
      <w:r>
        <w:rPr>
          <w:rFonts w:cs="Helvetica"/>
          <w:color w:val="39424E"/>
          <w:szCs w:val="22"/>
          <w:shd w:val="clear" w:color="auto" w:fill="FFFFFF"/>
        </w:rPr>
        <w:t>Approach 1: Since X consists of 9 and 0, it is divisible by 9. Now if the given N is not divisible by 9, multiply it with 9. Now keep on adding this number to itself till you reach the number consisting entirely of 0s and 9s.</w:t>
      </w:r>
    </w:p>
    <w:p w14:paraId="7091939E" w14:textId="4730B5E7" w:rsidR="00AB456F" w:rsidRDefault="00AB456F" w:rsidP="00A64FAC">
      <w:pPr>
        <w:spacing w:after="240" w:line="360" w:lineRule="atLeast"/>
        <w:textAlignment w:val="baseline"/>
        <w:rPr>
          <w:rFonts w:cs="Helvetica"/>
          <w:color w:val="39424E"/>
          <w:szCs w:val="22"/>
          <w:shd w:val="clear" w:color="auto" w:fill="FFFFFF"/>
        </w:rPr>
      </w:pPr>
      <w:r>
        <w:rPr>
          <w:rFonts w:cs="Helvetica"/>
          <w:color w:val="39424E"/>
          <w:szCs w:val="22"/>
          <w:shd w:val="clear" w:color="auto" w:fill="FFFFFF"/>
        </w:rPr>
        <w:t>This is almost as a brute force</w:t>
      </w:r>
      <w:r w:rsidR="003F55F0">
        <w:rPr>
          <w:rFonts w:cs="Helvetica"/>
          <w:color w:val="39424E"/>
          <w:szCs w:val="22"/>
          <w:shd w:val="clear" w:color="auto" w:fill="FFFFFF"/>
        </w:rPr>
        <w:t xml:space="preserve"> method and takes too much time and also the possibility of overflow can’t be overlooked</w:t>
      </w:r>
      <w:r w:rsidRPr="00AB456F">
        <w:rPr>
          <w:rFonts w:cs="Helvetica"/>
          <w:color w:val="39424E"/>
          <w:szCs w:val="22"/>
          <w:shd w:val="clear" w:color="auto" w:fill="FFFFFF"/>
        </w:rPr>
        <w:sym w:font="Wingdings" w:char="F04C"/>
      </w:r>
    </w:p>
    <w:p w14:paraId="39D26286" w14:textId="6AFAF895" w:rsidR="00AB456F" w:rsidRDefault="00AB456F" w:rsidP="00A64FAC">
      <w:pPr>
        <w:spacing w:after="240" w:line="360" w:lineRule="atLeast"/>
        <w:textAlignment w:val="baseline"/>
        <w:rPr>
          <w:rFonts w:cs="Helvetica"/>
          <w:color w:val="39424E"/>
          <w:szCs w:val="22"/>
          <w:shd w:val="clear" w:color="auto" w:fill="FFFFFF"/>
        </w:rPr>
      </w:pPr>
      <w:r>
        <w:rPr>
          <w:rFonts w:cs="Helvetica"/>
          <w:color w:val="39424E"/>
          <w:szCs w:val="22"/>
          <w:shd w:val="clear" w:color="auto" w:fill="FFFFFF"/>
        </w:rPr>
        <w:t xml:space="preserve">Approach 2: Recursive backtracking. </w:t>
      </w:r>
      <w:r w:rsidRPr="00AB456F">
        <w:rPr>
          <w:rFonts w:cs="Helvetica"/>
          <w:color w:val="39424E"/>
          <w:szCs w:val="22"/>
          <w:shd w:val="clear" w:color="auto" w:fill="FFFFFF"/>
        </w:rPr>
        <w:sym w:font="Wingdings" w:char="F04A"/>
      </w:r>
    </w:p>
    <w:p w14:paraId="2FE8A882" w14:textId="58816EA1" w:rsidR="00AB456F" w:rsidRDefault="00AB456F" w:rsidP="00A64FAC">
      <w:pPr>
        <w:pBdr>
          <w:bottom w:val="single" w:sz="6" w:space="1" w:color="auto"/>
        </w:pBdr>
        <w:spacing w:after="240" w:line="360" w:lineRule="atLeast"/>
        <w:textAlignment w:val="baseline"/>
        <w:rPr>
          <w:rFonts w:cs="Helvetica"/>
          <w:color w:val="39424E"/>
          <w:szCs w:val="22"/>
          <w:shd w:val="clear" w:color="auto" w:fill="FFFFFF"/>
        </w:rPr>
      </w:pPr>
      <w:r>
        <w:rPr>
          <w:rFonts w:cs="Helvetica"/>
          <w:color w:val="39424E"/>
          <w:szCs w:val="22"/>
          <w:shd w:val="clear" w:color="auto" w:fill="FFFFFF"/>
        </w:rPr>
        <w:t xml:space="preserve">CODE: </w:t>
      </w:r>
      <w:hyperlink r:id="rId8" w:history="1">
        <w:r w:rsidR="00FE0FB0" w:rsidRPr="00BB6E4E">
          <w:rPr>
            <w:rStyle w:val="Hyperlink"/>
            <w:rFonts w:cs="Helvetica"/>
            <w:szCs w:val="22"/>
            <w:shd w:val="clear" w:color="auto" w:fill="FFFFFF"/>
          </w:rPr>
          <w:t>https://github.com/gangak2/Hackerrank/blob/master/Codesprint%205/specialMultiple.cpp</w:t>
        </w:r>
      </w:hyperlink>
    </w:p>
    <w:p w14:paraId="53931FDE" w14:textId="77777777" w:rsidR="00FE0FB0" w:rsidRDefault="00FE0FB0" w:rsidP="00A64FAC">
      <w:pPr>
        <w:pBdr>
          <w:bottom w:val="single" w:sz="6" w:space="1" w:color="auto"/>
        </w:pBdr>
        <w:spacing w:after="240" w:line="360" w:lineRule="atLeast"/>
        <w:textAlignment w:val="baseline"/>
        <w:rPr>
          <w:rFonts w:cs="Helvetica"/>
          <w:color w:val="39424E"/>
          <w:szCs w:val="22"/>
          <w:shd w:val="clear" w:color="auto" w:fill="FFFFFF"/>
        </w:rPr>
      </w:pPr>
      <w:bookmarkStart w:id="0" w:name="_GoBack"/>
      <w:bookmarkEnd w:id="0"/>
    </w:p>
    <w:p w14:paraId="787E000F" w14:textId="77777777" w:rsidR="00FE0FB0" w:rsidRPr="00A64FAC" w:rsidRDefault="00FE0FB0" w:rsidP="00A64FAC">
      <w:pPr>
        <w:spacing w:after="240" w:line="360" w:lineRule="atLeast"/>
        <w:textAlignment w:val="baseline"/>
        <w:rPr>
          <w:rFonts w:eastAsia="Times New Roman" w:cs="Helvetica"/>
          <w:color w:val="39424E"/>
          <w:szCs w:val="22"/>
        </w:rPr>
      </w:pPr>
    </w:p>
    <w:p w14:paraId="776C0E4D" w14:textId="77777777" w:rsidR="00A64FAC" w:rsidRDefault="00A64FAC"/>
    <w:sectPr w:rsidR="00A64F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66202"/>
    <w:rsid w:val="00150CAB"/>
    <w:rsid w:val="003F55F0"/>
    <w:rsid w:val="00466202"/>
    <w:rsid w:val="00535998"/>
    <w:rsid w:val="00610E95"/>
    <w:rsid w:val="00697714"/>
    <w:rsid w:val="00A64FAC"/>
    <w:rsid w:val="00AB456F"/>
    <w:rsid w:val="00B52A49"/>
    <w:rsid w:val="00C51455"/>
    <w:rsid w:val="00DF749E"/>
    <w:rsid w:val="00FE0FB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E98C"/>
  <w15:docId w15:val="{FEA5AF4C-0850-4FC9-AAEF-3BE0C836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mr-IN"/>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semiHidden/>
    <w:rsid w:val="00A64FAC"/>
    <w:rPr>
      <w:color w:val="0563C1" w:themeColor="hyperlink"/>
      <w:u w:val="single"/>
    </w:rPr>
  </w:style>
  <w:style w:type="character" w:customStyle="1" w:styleId="apple-converted-space">
    <w:name w:val="apple-converted-space"/>
    <w:basedOn w:val="DefaultParagraphFont"/>
    <w:rsid w:val="00AB4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46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ngak2/Hackerrank/blob/master/Codesprint%205/specialMultiple.cpp" TargetMode="External"/><Relationship Id="rId3" Type="http://schemas.openxmlformats.org/officeDocument/2006/relationships/styles" Target="styles.xml"/><Relationship Id="rId7" Type="http://schemas.openxmlformats.org/officeDocument/2006/relationships/hyperlink" Target="https://github.com/gangak2/Hackerrank/blob/master/Codesprint%205/matrixTracing.c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gangak2/Hackerrank/blob/master/Codesprint%205/isFibo.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3D2CEEEF-BD6B-4FA4-B2F6-364AACF69CCC}"/>
      </w:docPartPr>
      <w:docPartBody>
        <w:p w:rsidR="00000000" w:rsidRDefault="00E97F11">
          <w:r w:rsidRPr="00BB6E4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11"/>
    <w:rsid w:val="00E97F11"/>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Hackerrank Codesprint 5</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0</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Gangaprasad Koturwar</cp:lastModifiedBy>
  <cp:revision>2</cp:revision>
  <dcterms:created xsi:type="dcterms:W3CDTF">2014-01-16T14:34:00Z</dcterms:created>
  <dcterms:modified xsi:type="dcterms:W3CDTF">2014-01-16T14:34:00Z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